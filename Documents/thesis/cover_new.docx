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2C" w:rsidRDefault="00037A2C"/>
    <w:p w:rsidR="00037A2C" w:rsidRDefault="00856B51" w:rsidP="00037A2C">
      <w:r>
        <w:rPr>
          <w:noProof/>
          <w:lang w:eastAsia="sv-SE"/>
        </w:rPr>
        <w:drawing>
          <wp:anchor distT="0" distB="0" distL="114300" distR="114300" simplePos="0" relativeHeight="251658240" behindDoc="1" locked="0" layoutInCell="1" allowOverlap="1" wp14:anchorId="601266E0" wp14:editId="3D01789D">
            <wp:simplePos x="0" y="0"/>
            <wp:positionH relativeFrom="column">
              <wp:posOffset>169926</wp:posOffset>
            </wp:positionH>
            <wp:positionV relativeFrom="paragraph">
              <wp:posOffset>154683</wp:posOffset>
            </wp:positionV>
            <wp:extent cx="5870759" cy="451117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392" cy="4515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641" w:rsidRPr="00037A2C" w:rsidRDefault="00274641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Pr="00037A2C" w:rsidRDefault="00037A2C" w:rsidP="00037A2C"/>
    <w:p w:rsidR="00037A2C" w:rsidRDefault="00037A2C" w:rsidP="00037A2C"/>
    <w:p w:rsidR="00037A2C" w:rsidRPr="00EB71E0" w:rsidRDefault="003A2244" w:rsidP="00775EB9">
      <w:pPr>
        <w:spacing w:line="560" w:lineRule="exact"/>
        <w:rPr>
          <w:rFonts w:ascii="Arial" w:hAnsi="Arial"/>
          <w:b/>
          <w:sz w:val="52"/>
          <w:szCs w:val="52"/>
          <w:lang w:val="en-US"/>
        </w:rPr>
      </w:pPr>
      <w:r w:rsidRPr="00EB71E0">
        <w:rPr>
          <w:rFonts w:ascii="Arial" w:hAnsi="Arial"/>
          <w:b/>
          <w:sz w:val="52"/>
          <w:szCs w:val="52"/>
          <w:lang w:val="en-US"/>
        </w:rPr>
        <w:t>Sound</w:t>
      </w:r>
      <w:r w:rsidR="00A61AD4" w:rsidRPr="00EB71E0">
        <w:rPr>
          <w:rFonts w:ascii="Arial" w:hAnsi="Arial"/>
          <w:b/>
          <w:sz w:val="52"/>
          <w:szCs w:val="52"/>
          <w:lang w:val="en-US"/>
        </w:rPr>
        <w:t>-guided running</w:t>
      </w:r>
    </w:p>
    <w:p w:rsidR="00037A2C" w:rsidRPr="00EB71E0" w:rsidRDefault="001E1210" w:rsidP="003A2244">
      <w:pPr>
        <w:rPr>
          <w:rFonts w:ascii="Arial" w:hAnsi="Arial"/>
          <w:sz w:val="40"/>
          <w:szCs w:val="48"/>
          <w:lang w:val="en-US"/>
        </w:rPr>
      </w:pPr>
      <w:r w:rsidRPr="00EB71E0">
        <w:rPr>
          <w:rFonts w:ascii="Arial" w:hAnsi="Arial"/>
          <w:sz w:val="40"/>
          <w:szCs w:val="48"/>
          <w:lang w:val="en-US"/>
        </w:rPr>
        <w:t>Using GPS and binaural audio in an exercise application</w:t>
      </w:r>
    </w:p>
    <w:p w:rsidR="00C517A2" w:rsidRPr="00EB71E0" w:rsidRDefault="003A2244" w:rsidP="00C517A2">
      <w:pPr>
        <w:rPr>
          <w:rFonts w:ascii="Arial" w:hAnsi="Arial"/>
          <w:lang w:val="en-US"/>
        </w:rPr>
      </w:pPr>
      <w:r w:rsidRPr="00EB71E0">
        <w:rPr>
          <w:rFonts w:ascii="Arial" w:hAnsi="Arial"/>
          <w:lang w:val="en-US"/>
        </w:rPr>
        <w:t xml:space="preserve">Bachelor of Science Thesis in </w:t>
      </w:r>
      <w:r w:rsidR="00D00085" w:rsidRPr="00EB71E0">
        <w:rPr>
          <w:rFonts w:ascii="Arial" w:hAnsi="Arial"/>
          <w:lang w:val="en-US"/>
        </w:rPr>
        <w:t>Computer Science and Engineering</w:t>
      </w:r>
      <w:bookmarkStart w:id="0" w:name="_GoBack"/>
      <w:bookmarkEnd w:id="0"/>
    </w:p>
    <w:p w:rsidR="00CD1070" w:rsidRPr="00EB71E0" w:rsidRDefault="00CD1070" w:rsidP="00C517A2">
      <w:pPr>
        <w:rPr>
          <w:lang w:val="en-US"/>
        </w:rPr>
      </w:pPr>
    </w:p>
    <w:p w:rsidR="00856B51" w:rsidRPr="00EB71E0" w:rsidRDefault="00856B51" w:rsidP="00C517A2">
      <w:pPr>
        <w:rPr>
          <w:lang w:val="en-US"/>
        </w:rPr>
      </w:pPr>
    </w:p>
    <w:p w:rsidR="003A2244" w:rsidRPr="00EB71E0" w:rsidRDefault="003A2244" w:rsidP="003A2244">
      <w:pPr>
        <w:rPr>
          <w:rFonts w:ascii="Arial" w:hAnsi="Arial"/>
          <w:sz w:val="32"/>
          <w:szCs w:val="32"/>
          <w:lang w:val="en-US"/>
        </w:rPr>
      </w:pPr>
      <w:r w:rsidRPr="00EB71E0">
        <w:rPr>
          <w:rFonts w:ascii="Arial" w:hAnsi="Arial"/>
          <w:sz w:val="32"/>
          <w:szCs w:val="32"/>
          <w:lang w:val="en-US"/>
        </w:rPr>
        <w:t>MARCUS BERNHARD</w:t>
      </w:r>
    </w:p>
    <w:p w:rsidR="003A2244" w:rsidRPr="00EB71E0" w:rsidRDefault="003A2244" w:rsidP="003A2244">
      <w:pPr>
        <w:rPr>
          <w:rFonts w:ascii="Arial" w:hAnsi="Arial"/>
          <w:sz w:val="32"/>
          <w:szCs w:val="32"/>
          <w:lang w:val="en-US"/>
        </w:rPr>
      </w:pPr>
      <w:r w:rsidRPr="00EB71E0">
        <w:rPr>
          <w:rFonts w:ascii="Arial" w:hAnsi="Arial"/>
          <w:sz w:val="32"/>
          <w:szCs w:val="32"/>
          <w:lang w:val="en-US"/>
        </w:rPr>
        <w:t>DANIEL JOHANSSON</w:t>
      </w:r>
    </w:p>
    <w:p w:rsidR="003A2244" w:rsidRPr="00EB71E0" w:rsidRDefault="003A2244" w:rsidP="003A2244">
      <w:pPr>
        <w:rPr>
          <w:rFonts w:ascii="Arial" w:hAnsi="Arial"/>
          <w:sz w:val="32"/>
          <w:szCs w:val="32"/>
          <w:lang w:val="en-US"/>
        </w:rPr>
      </w:pPr>
      <w:r w:rsidRPr="00D00085">
        <w:rPr>
          <w:rFonts w:ascii="Arial" w:hAnsi="Arial"/>
          <w:sz w:val="32"/>
          <w:szCs w:val="32"/>
        </w:rPr>
        <w:t>JOAKIM JOHANSSON</w:t>
      </w:r>
    </w:p>
    <w:p w:rsidR="003A2244" w:rsidRPr="003A2244" w:rsidRDefault="003A2244" w:rsidP="003A2244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LINUS KARLSSON</w:t>
      </w:r>
    </w:p>
    <w:p w:rsidR="00037A2C" w:rsidRPr="00C517A2" w:rsidRDefault="00EB71E0" w:rsidP="003A2244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ANTON PALMQV</w:t>
      </w:r>
      <w:r w:rsidR="003A2244">
        <w:rPr>
          <w:rFonts w:ascii="Arial" w:hAnsi="Arial"/>
          <w:sz w:val="32"/>
          <w:szCs w:val="32"/>
        </w:rPr>
        <w:t>IST</w:t>
      </w:r>
    </w:p>
    <w:sectPr w:rsidR="00037A2C" w:rsidRPr="00C517A2" w:rsidSect="00062E45">
      <w:headerReference w:type="default" r:id="rId12"/>
      <w:footerReference w:type="default" r:id="rId13"/>
      <w:pgSz w:w="11900" w:h="16840"/>
      <w:pgMar w:top="1440" w:right="134" w:bottom="1440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2E1" w:rsidRDefault="009312E1" w:rsidP="008C1257">
      <w:r>
        <w:separator/>
      </w:r>
    </w:p>
  </w:endnote>
  <w:endnote w:type="continuationSeparator" w:id="0">
    <w:p w:rsidR="009312E1" w:rsidRDefault="009312E1" w:rsidP="008C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E45" w:rsidRDefault="00062E45">
    <w:pPr>
      <w:pStyle w:val="Footer"/>
      <w:rPr>
        <w:rFonts w:ascii="Arial" w:hAnsi="Arial"/>
      </w:rPr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B9A4D5" wp14:editId="45F5400B">
              <wp:simplePos x="0" y="0"/>
              <wp:positionH relativeFrom="column">
                <wp:posOffset>16510</wp:posOffset>
              </wp:positionH>
              <wp:positionV relativeFrom="paragraph">
                <wp:posOffset>46355</wp:posOffset>
              </wp:positionV>
              <wp:extent cx="6705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ln w="9525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pt,3.65pt" to="529.3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" strokecolor="black [3213]"/>
          </w:pict>
        </mc:Fallback>
      </mc:AlternateContent>
    </w:r>
  </w:p>
  <w:p w:rsidR="00062E45" w:rsidRPr="00EB71E0" w:rsidRDefault="003A2244">
    <w:pPr>
      <w:pStyle w:val="Footer"/>
      <w:rPr>
        <w:rFonts w:ascii="Arial" w:hAnsi="Arial"/>
        <w:lang w:val="en-US"/>
      </w:rPr>
    </w:pPr>
    <w:r w:rsidRPr="00EB71E0">
      <w:rPr>
        <w:rFonts w:ascii="Arial" w:hAnsi="Arial"/>
        <w:lang w:val="en-US"/>
      </w:rPr>
      <w:t>Department of Computer Science and Engineering</w:t>
    </w:r>
    <w:r w:rsidRPr="00EB71E0">
      <w:rPr>
        <w:rFonts w:ascii="Arial" w:hAnsi="Arial"/>
        <w:lang w:val="en-US"/>
      </w:rPr>
      <w:br/>
    </w:r>
    <w:r w:rsidR="00062E45" w:rsidRPr="00EB71E0">
      <w:rPr>
        <w:rFonts w:ascii="Arial" w:hAnsi="Arial"/>
        <w:lang w:val="en-US"/>
      </w:rPr>
      <w:t xml:space="preserve">CHALMERS </w:t>
    </w:r>
    <w:r w:rsidRPr="00EB71E0">
      <w:rPr>
        <w:rFonts w:ascii="Arial" w:hAnsi="Arial"/>
        <w:lang w:val="en-US"/>
      </w:rPr>
      <w:t>UNIVERSITY OF TECHNOLOGY</w:t>
    </w:r>
  </w:p>
  <w:p w:rsidR="00062E45" w:rsidRPr="00037A2C" w:rsidRDefault="003678D4">
    <w:pPr>
      <w:pStyle w:val="Footer"/>
      <w:rPr>
        <w:rFonts w:ascii="Arial" w:hAnsi="Arial"/>
      </w:rPr>
    </w:pPr>
    <w:r>
      <w:rPr>
        <w:rFonts w:ascii="Arial" w:hAnsi="Arial"/>
      </w:rPr>
      <w:t>Gothen</w:t>
    </w:r>
    <w:r w:rsidR="003A2244">
      <w:rPr>
        <w:rFonts w:ascii="Arial" w:hAnsi="Arial"/>
      </w:rPr>
      <w:t>burg</w:t>
    </w:r>
    <w:r w:rsidR="00CD1070">
      <w:rPr>
        <w:rFonts w:ascii="Arial" w:hAnsi="Arial"/>
      </w:rPr>
      <w:t xml:space="preserve">, </w:t>
    </w:r>
    <w:r w:rsidR="003A2244">
      <w:rPr>
        <w:rFonts w:ascii="Arial" w:hAnsi="Arial"/>
      </w:rPr>
      <w:t xml:space="preserve">Sweden </w:t>
    </w:r>
    <w:r w:rsidR="00062E45">
      <w:rPr>
        <w:rFonts w:ascii="Arial" w:hAnsi="Arial"/>
      </w:rPr>
      <w:t>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2E1" w:rsidRDefault="009312E1" w:rsidP="008C1257">
      <w:r>
        <w:separator/>
      </w:r>
    </w:p>
  </w:footnote>
  <w:footnote w:type="continuationSeparator" w:id="0">
    <w:p w:rsidR="009312E1" w:rsidRDefault="009312E1" w:rsidP="008C12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FEF" w:rsidRDefault="009D5FEF" w:rsidP="008C1257">
    <w:pPr>
      <w:pStyle w:val="Header"/>
      <w:rPr>
        <w:noProof/>
        <w:lang w:eastAsia="sv-SE"/>
      </w:rPr>
    </w:pPr>
  </w:p>
  <w:p w:rsidR="009D5FEF" w:rsidRDefault="009D5FEF" w:rsidP="008C1257">
    <w:pPr>
      <w:pStyle w:val="Header"/>
    </w:pPr>
  </w:p>
  <w:p w:rsidR="00A056F7" w:rsidRDefault="0008047E" w:rsidP="008C1257">
    <w:pPr>
      <w:pStyle w:val="Header"/>
      <w:ind w:right="-1666"/>
    </w:pPr>
    <w:r>
      <w:rPr>
        <w:noProof/>
        <w:lang w:eastAsia="sv-SE"/>
      </w:rPr>
      <w:drawing>
        <wp:inline distT="0" distB="0" distL="0" distR="0">
          <wp:extent cx="3974600" cy="826010"/>
          <wp:effectExtent l="0" t="0" r="698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vancezChalmers_black_righ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74600" cy="826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62E45" w:rsidRDefault="00062E45" w:rsidP="008C1257">
    <w:pPr>
      <w:pStyle w:val="Header"/>
      <w:ind w:right="-1666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D2A34" wp14:editId="1FA8E72E">
              <wp:simplePos x="0" y="0"/>
              <wp:positionH relativeFrom="column">
                <wp:posOffset>54610</wp:posOffset>
              </wp:positionH>
              <wp:positionV relativeFrom="paragraph">
                <wp:posOffset>140335</wp:posOffset>
              </wp:positionV>
              <wp:extent cx="66802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80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3pt,11.05pt" to="530.3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" strokecolor="black [3213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EF"/>
    <w:rsid w:val="00037A2C"/>
    <w:rsid w:val="00062E45"/>
    <w:rsid w:val="0007265D"/>
    <w:rsid w:val="0008047E"/>
    <w:rsid w:val="00091CF8"/>
    <w:rsid w:val="00132A76"/>
    <w:rsid w:val="00187679"/>
    <w:rsid w:val="001E0417"/>
    <w:rsid w:val="001E1210"/>
    <w:rsid w:val="00274641"/>
    <w:rsid w:val="003678D4"/>
    <w:rsid w:val="003A2244"/>
    <w:rsid w:val="004F5443"/>
    <w:rsid w:val="0063262E"/>
    <w:rsid w:val="0071793C"/>
    <w:rsid w:val="00766532"/>
    <w:rsid w:val="00774486"/>
    <w:rsid w:val="00775EB9"/>
    <w:rsid w:val="00856B51"/>
    <w:rsid w:val="008C1257"/>
    <w:rsid w:val="008D47BC"/>
    <w:rsid w:val="009312E1"/>
    <w:rsid w:val="00931A90"/>
    <w:rsid w:val="00955DB0"/>
    <w:rsid w:val="009D5FEF"/>
    <w:rsid w:val="00A056F7"/>
    <w:rsid w:val="00A61AD4"/>
    <w:rsid w:val="00AA5407"/>
    <w:rsid w:val="00B31F18"/>
    <w:rsid w:val="00C517A2"/>
    <w:rsid w:val="00CD1070"/>
    <w:rsid w:val="00D00085"/>
    <w:rsid w:val="00EB71E0"/>
    <w:rsid w:val="00FC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257"/>
  </w:style>
  <w:style w:type="paragraph" w:styleId="Footer">
    <w:name w:val="footer"/>
    <w:basedOn w:val="Normal"/>
    <w:link w:val="Foot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257"/>
  </w:style>
  <w:style w:type="paragraph" w:styleId="BalloonText">
    <w:name w:val="Balloon Text"/>
    <w:basedOn w:val="Normal"/>
    <w:link w:val="BalloonTextChar"/>
    <w:uiPriority w:val="99"/>
    <w:semiHidden/>
    <w:unhideWhenUsed/>
    <w:rsid w:val="008C12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5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257"/>
  </w:style>
  <w:style w:type="paragraph" w:styleId="Footer">
    <w:name w:val="footer"/>
    <w:basedOn w:val="Normal"/>
    <w:link w:val="FooterChar"/>
    <w:uiPriority w:val="99"/>
    <w:unhideWhenUsed/>
    <w:rsid w:val="008C12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257"/>
  </w:style>
  <w:style w:type="paragraph" w:styleId="BalloonText">
    <w:name w:val="Balloon Text"/>
    <w:basedOn w:val="Normal"/>
    <w:link w:val="BalloonTextChar"/>
    <w:uiPriority w:val="99"/>
    <w:semiHidden/>
    <w:unhideWhenUsed/>
    <w:rsid w:val="008C12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5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wejohan.NET\Downloads\Examen_kandidat%20m%20bild%20mall%202014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C9EE1C8DFFC543B24B9A006B276840" ma:contentTypeVersion="1" ma:contentTypeDescription="Skapa ett nytt dokument." ma:contentTypeScope="" ma:versionID="b7f78f44f4591ca4492f5dad12c5391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b6879c1ade1d5e05fa798502b528f39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malagt startdatum" ma:internalName="PublishingStartDate">
      <xsd:simpleType>
        <xsd:restriction base="dms:Unknown"/>
      </xsd:simpleType>
    </xsd:element>
    <xsd:element name="PublishingExpirationDate" ma:index="9" nillable="true" ma:displayName="Schemalagt slutdatum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245D05-87CD-48BB-82FC-75E5AE8F3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0E0C47-C196-4A97-953C-7F4F92C77E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5D9301-383F-4AD5-A1E8-A0AFA0781A1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F325A44-18F2-4438-BCCB-CFE76968A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Examen_kandidat m bild mall 2014 (1).dotx</Template>
  <TotalTime>16</TotalTime>
  <Pages>1</Pages>
  <Words>40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Mall för omslag till examens- och kandidatarbete - med bild</vt:lpstr>
    </vt:vector>
  </TitlesOfParts>
  <Company>Chalmers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för omslag till examens- och kandidatarbete - med bild</dc:title>
  <dc:creator>Johan Wetterberg</dc:creator>
  <cp:lastModifiedBy>Epoxy</cp:lastModifiedBy>
  <cp:revision>4</cp:revision>
  <cp:lastPrinted>2014-05-19T12:26:00Z</cp:lastPrinted>
  <dcterms:created xsi:type="dcterms:W3CDTF">2014-05-19T12:57:00Z</dcterms:created>
  <dcterms:modified xsi:type="dcterms:W3CDTF">2014-06-04T08:04:00Z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0x010100F5C9EE1C8DFFC543B24B9A006B276840</vt:lpwstr>
  </property>
</Properties>
</file>